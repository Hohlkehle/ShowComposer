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7C" w:rsidRPr="00455D95" w:rsidRDefault="00455D95">
      <w:pPr>
        <w:pStyle w:val="af3"/>
        <w:rPr>
          <w:lang w:val="ru-RU"/>
        </w:rPr>
      </w:pPr>
      <w:r>
        <w:rPr>
          <w:lang w:val="ru-RU"/>
        </w:rPr>
        <w:t>Сценарий</w:t>
      </w:r>
    </w:p>
    <w:p w:rsidR="00FB007C" w:rsidRPr="0026257B" w:rsidRDefault="0026257B">
      <w:pPr>
        <w:pStyle w:val="1"/>
        <w:rPr>
          <w:lang w:val="ru-RU"/>
        </w:rPr>
      </w:pPr>
      <w:r w:rsidRPr="0026257B">
        <w:rPr>
          <w:lang w:val="ru-RU"/>
        </w:rPr>
        <w:t>Заголовок</w:t>
      </w:r>
    </w:p>
    <w:p w:rsidR="00FB007C" w:rsidRDefault="0026257B">
      <w:pPr>
        <w:rPr>
          <w:lang w:val="ru-RU"/>
        </w:rPr>
      </w:pPr>
      <w:r w:rsidRPr="0026257B">
        <w:rPr>
          <w:lang w:val="ru-RU"/>
        </w:rPr>
        <w:t>Хотите сделать дизайн этого шаблона еще лучше? Загляните в коллекцию «Стили» на вкладке «Главная». Вы можете изменить оформление заголовков или подчеркнуть важный текст с помощью таких привлекательных стилей, как «Выделение» и «Выделенная цитата». Они отлично подходят друг к другу и помогут вам раскрыть свои идеи.</w:t>
      </w:r>
    </w:p>
    <w:p w:rsidR="007D6759" w:rsidRDefault="007D6759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FF1EF9B" wp14:editId="74963998">
            <wp:extent cx="42481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759" w:rsidRPr="0026257B" w:rsidRDefault="007D6759">
      <w:pPr>
        <w:rPr>
          <w:lang w:val="ru-RU"/>
        </w:rPr>
      </w:pPr>
    </w:p>
    <w:p w:rsidR="00FB007C" w:rsidRPr="0026257B" w:rsidRDefault="0026257B">
      <w:pPr>
        <w:rPr>
          <w:lang w:val="ru-RU"/>
        </w:rPr>
      </w:pPr>
      <w:r w:rsidRPr="0026257B">
        <w:rPr>
          <w:lang w:val="ru-RU"/>
        </w:rPr>
        <w:t>Попробуйте! Это легко.</w:t>
      </w:r>
    </w:p>
    <w:sectPr w:rsidR="00FB007C" w:rsidRPr="002625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5"/>
    <w:rsid w:val="0026257B"/>
    <w:rsid w:val="00455D95"/>
    <w:rsid w:val="007D6759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589B"/>
  <w15:chartTrackingRefBased/>
  <w15:docId w15:val="{C8A4AAA7-0E1E-4233-8580-95157665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Заголовок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1</TotalTime>
  <Pages>1</Pages>
  <Words>229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2016-09-22T12:06:00Z</dcterms:created>
  <dcterms:modified xsi:type="dcterms:W3CDTF">2016-09-22T12:38:00Z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